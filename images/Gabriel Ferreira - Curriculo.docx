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/>
      </w:tblPr>
      <w:tblGrid>
        <w:gridCol w:w="2830"/>
        <w:gridCol w:w="5476"/>
      </w:tblGrid>
      <w:tr w:rsidR="007A0F44" w:rsidRPr="00565B06" w:rsidTr="00281169">
        <w:trPr>
          <w:trHeight w:hRule="exact" w:val="1944"/>
        </w:trPr>
        <w:tc>
          <w:tcPr>
            <w:tcW w:w="2830" w:type="dxa"/>
            <w:tcMar>
              <w:right w:w="144" w:type="dxa"/>
            </w:tcMar>
            <w:vAlign w:val="bottom"/>
          </w:tcPr>
          <w:p w:rsidR="007A0F44" w:rsidRPr="00565B06" w:rsidRDefault="00281169" w:rsidP="00174A87">
            <w:pPr>
              <w:pStyle w:val="Ttulo"/>
            </w:pPr>
            <w:r>
              <w:t>gabriel</w:t>
            </w:r>
          </w:p>
          <w:p w:rsidR="007A0F44" w:rsidRPr="00565B06" w:rsidRDefault="00281169" w:rsidP="00174A87">
            <w:pPr>
              <w:pStyle w:val="Subttulo"/>
            </w:pPr>
            <w:r>
              <w:t>fERREIRA</w:t>
            </w:r>
          </w:p>
        </w:tc>
        <w:tc>
          <w:tcPr>
            <w:tcW w:w="5476" w:type="dxa"/>
            <w:tcMar>
              <w:left w:w="144" w:type="dxa"/>
            </w:tcMar>
            <w:vAlign w:val="bottom"/>
          </w:tcPr>
          <w:p w:rsidR="007A0F44" w:rsidRDefault="001E4CA3" w:rsidP="00174A87">
            <w:pPr>
              <w:pStyle w:val="Informaesdecontato"/>
            </w:pPr>
            <w:sdt>
              <w:sdtPr>
                <w:alias w:val="Insira o endereço:"/>
                <w:tag w:val="Insira o endereço:"/>
                <w:id w:val="-989020281"/>
                <w:placeholder>
                  <w:docPart w:val="229E48BE1CF04AEA95F3C043AC2511A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5519C5">
                  <w:rPr>
                    <w:lang w:val="pt-BR"/>
                  </w:rPr>
                  <w:t>Rua Sebastião Meira Barros, n 614 – Parque Fernanda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>
                <v:shape id="Ícone de endereços" o:spid="_x0000_s1047" alt="Ícone de endereços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a [3208]" stroked="f" strokeweight="0">
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Default="001E4CA3" w:rsidP="00174A87">
            <w:pPr>
              <w:pStyle w:val="Informaesdecontato"/>
            </w:pPr>
            <w:sdt>
              <w:sdtPr>
                <w:alias w:val="Insira o telefone:"/>
                <w:tag w:val="Insira o telefone:"/>
                <w:id w:val="381135673"/>
                <w:placeholder>
                  <w:docPart w:val="4D96B99033BF4D04BE7509A07F69156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281169">
                  <w:t>(11) 98314-4699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>
                <v:shape id="Ícone de telefone" o:spid="_x0000_s104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a [3208]" stroked="f" strokeweight="0">
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<w10:wrap type="none"/>
                  <w10:anchorlock/>
                </v:shape>
              </w:pict>
            </w:r>
          </w:p>
          <w:p w:rsidR="007A0F44" w:rsidRDefault="001E4CA3" w:rsidP="00174A87">
            <w:pPr>
              <w:pStyle w:val="Informaesdecontato"/>
            </w:pPr>
            <w:sdt>
              <w:sdtPr>
                <w:alias w:val="Insira o email:"/>
                <w:tag w:val="Insira o email:"/>
                <w:id w:val="479813182"/>
                <w:placeholder>
                  <w:docPart w:val="0FB19CEDE9EB4106B0A59074683A16B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 w:rsidR="00EB4FCA">
                  <w:t>gabriel.ferreira.sousa@hot</w:t>
                </w:r>
                <w:r w:rsidR="00FE0776">
                  <w:t>m</w:t>
                </w:r>
                <w:r w:rsidR="00EB4FCA">
                  <w:t>ail.com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>
                <v:shape id="Forma Livre 5" o:spid="_x0000_s1045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path="m108,21r,l60,58,12,21v-1,-1,-1,-2,,-3c13,16,14,16,16,17l60,51,104,17v1,-1,3,-1,4,1c109,19,109,20,108,21r,xm114,r,l6,c3,,,3,,6l,74v,3,3,6,6,6l114,80v3,,6,-3,6,-6l120,6c120,3,117,,114,xe" fillcolor="#007faa [3208]" stroked="f" strokeweight="0">
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<o:lock v:ext="edit" aspectratio="t" verticies="t"/>
                  <w10:wrap type="none"/>
                  <w10:anchorlock/>
                </v:shape>
              </w:pict>
            </w:r>
          </w:p>
          <w:p w:rsidR="007A0F44" w:rsidRDefault="001E4CA3" w:rsidP="00174A87">
            <w:pPr>
              <w:pStyle w:val="Informaesdecontato"/>
            </w:pPr>
            <w:sdt>
              <w:sdtPr>
                <w:alias w:val="Insira o perfil do LinkedIn:"/>
                <w:tag w:val="Insira o perfil do LinkedIn:"/>
                <w:id w:val="-1253892234"/>
                <w:placeholder>
                  <w:docPart w:val="91077E5FDF884F019784CC83FFBB95A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r w:rsidR="005E7775" w:rsidRPr="005E7775">
                  <w:t>www.linkedin.com/in/gabrielfsousa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>
                <v:shape id="Ícone do LinkedIn" o:spid="_x0000_s1044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a [3208]" stroked="f" strokeweight="0">
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  <w:p w:rsidR="007A0F44" w:rsidRPr="00565B06" w:rsidRDefault="001E4CA3" w:rsidP="00174A87">
            <w:pPr>
              <w:pStyle w:val="Informaesdecontato"/>
            </w:pPr>
            <w:sdt>
              <w:sdtPr>
                <w:alias w:val="Insira o Twitter/Blog/Portfólio:"/>
                <w:tag w:val="Insira o Twitter/Blog/Portfólio:"/>
                <w:id w:val="1198669372"/>
                <w:placeholder>
                  <w:docPart w:val="2CC290A1A2A84A1BA70C8E7071EF049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Content>
                <w:r w:rsidR="007949E3" w:rsidRPr="007949E3">
                  <w:t>www.instagram.com/gabrielsooousa</w:t>
                </w:r>
              </w:sdtContent>
            </w:sdt>
            <w:r w:rsidR="007A0F44">
              <w:rPr>
                <w:lang w:val="pt-BR" w:bidi="pt-BR"/>
              </w:rPr>
              <w:t xml:space="preserve">  </w:t>
            </w:r>
            <w:r>
              <w:rPr>
                <w:noProof/>
                <w:lang w:val="pt-BR" w:bidi="pt-BR"/>
              </w:rPr>
            </w:r>
            <w:r>
              <w:rPr>
                <w:noProof/>
                <w:lang w:val="pt-BR" w:bidi="pt-BR"/>
              </w:rPr>
              <w:pict>
                <v:shape id="Ícone do site" o:spid="_x0000_s1043" alt="Ícone do Twitter/Blog/Portfolio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a [3208]" stroked="f" strokeweight="0">
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<o:lock v:ext="edit" verticies="t"/>
                  <w10:wrap type="none"/>
                  <w10:anchorlock/>
                </v:shape>
              </w:pic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/>
      </w:tblPr>
      <w:tblGrid>
        <w:gridCol w:w="710"/>
        <w:gridCol w:w="8302"/>
      </w:tblGrid>
      <w:tr w:rsidR="000E24AC" w:rsidRPr="00565B06" w:rsidTr="002949C9">
        <w:trPr>
          <w:cnfStyle w:val="10000000000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1E4CA3" w:rsidP="009D0878">
            <w:pPr>
              <w:pStyle w:val="cones"/>
            </w:pPr>
            <w:r w:rsidRPr="001E4CA3">
              <w:rPr>
                <w:b w:val="0"/>
                <w:bCs w:val="0"/>
                <w:noProof/>
                <w:lang w:val="pt-BR" w:bidi="pt-BR"/>
              </w:rPr>
            </w:r>
            <w:r w:rsidRPr="001E4CA3">
              <w:rPr>
                <w:b w:val="0"/>
                <w:bCs w:val="0"/>
                <w:noProof/>
                <w:lang w:val="pt-BR" w:bidi="pt-BR"/>
              </w:rPr>
              <w:pict>
                <v:group id="Ícone de objetivo no ícone de círculo" o:spid="_x0000_s1026" alt="Ícone de objetivo" style="width:21.6pt;height:21.6pt;mso-position-horizontal-relative:char;mso-position-vertical-relative:line" coordsize="171,171">
                  <v:shape id="Círculo do ícone de objetivo" o:spid="_x0000_s1027" alt="Círculo do ícone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Linha horizontal superior do ícone de objetivo" o:spid="_x0000_s1028" alt="Linha horizontal superior do ícone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Linha horizontal intermediária do ícone de objetivo" o:spid="_x0000_s1029" alt="Linha horizontal intermediária do ícone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<v:path arrowok="t" o:connecttype="custom" o:connectlocs="3,0;43,0;44,0;45,1;45,1;46,2;46,3;46,4;45,5;45,5;44,6;43,6;3,6;2,6;1,5;1,5;0,4;0,3;0,2;1,1;1,1;2,0;3,0" o:connectangles="0,0,0,0,0,0,0,0,0,0,0,0,0,0,0,0,0,0,0,0,0,0,0"/>
                  </v:shape>
                  <v:shape id="Linha horizontal inferior do ícone de objetivo" o:spid="_x0000_s1030" alt="Linha horizontal inferior do ícone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<v:path arrowok="t" o:connecttype="custom" o:connectlocs="3,0;43,0;44,0;45,1;45,1;46,2;46,3;46,3;45,4;45,4;44,5;43,5;3,5;2,5;1,4;1,4;0,3;0,3;0,2;1,1;1,1;2,0;3,0" o:connectangles="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1E4CA3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E3155110E49943389D495EB5EB77B3BC"/>
                </w:placeholder>
                <w:temporary/>
                <w:showingPlcHdr/>
              </w:sdtPr>
              <w:sdtContent>
                <w:r w:rsidR="007850D1" w:rsidRPr="00D85CA4">
                  <w:rPr>
                    <w:lang w:val="pt-BR" w:bidi="pt-BR"/>
                  </w:rPr>
                  <w:t>Objetivo</w:t>
                </w:r>
              </w:sdtContent>
            </w:sdt>
          </w:p>
        </w:tc>
      </w:tr>
    </w:tbl>
    <w:p w:rsidR="00A77B4D" w:rsidRDefault="001C23FB" w:rsidP="007850D1">
      <w:pPr>
        <w:rPr>
          <w:lang w:val="pt-BR" w:bidi="pt-BR"/>
        </w:rPr>
      </w:pPr>
      <w:r>
        <w:rPr>
          <w:lang w:val="pt-BR" w:bidi="pt-BR"/>
        </w:rPr>
        <w:t>A Disposição</w:t>
      </w:r>
      <w:r w:rsidR="00977985">
        <w:rPr>
          <w:lang w:val="pt-BR" w:bidi="pt-BR"/>
        </w:rPr>
        <w:t>.</w:t>
      </w:r>
    </w:p>
    <w:p w:rsidR="00423556" w:rsidRPr="002949C9" w:rsidRDefault="00423556" w:rsidP="007850D1">
      <w:pPr>
        <w:rPr>
          <w:lang w:val="pt-BR" w:bidi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18"/>
        <w:gridCol w:w="8294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1E4CA3" w:rsidP="00075B13">
            <w:pPr>
              <w:pStyle w:val="cones"/>
            </w:pPr>
            <w:r>
              <w:rPr>
                <w:noProof/>
                <w:lang w:val="pt-BR" w:bidi="pt-BR"/>
              </w:rPr>
            </w:r>
            <w:r w:rsidRPr="001E4CA3">
              <w:rPr>
                <w:noProof/>
                <w:lang w:val="pt-BR" w:bidi="pt-BR"/>
              </w:rPr>
              <w:pict>
                <v:group id="Escolaridade no ícone de círculo" o:spid="_x0000_s1040" alt="Ícone de escolaridade" style="width:21.6pt;height:21.6pt;mso-position-horizontal-relative:char;mso-position-vertical-relative:line" coordsize="171,171">
                  <v:shape id="Círculo do ícone de escolaridade" o:spid="_x0000_s1042" alt="Círculo do ícone de escolaridad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escolaridade" o:spid="_x0000_s1041" alt="Símbolo do ícone de escolaridade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587" w:type="dxa"/>
          </w:tcPr>
          <w:p w:rsidR="00A77B4D" w:rsidRPr="00565B06" w:rsidRDefault="001E4CA3" w:rsidP="002146F8">
            <w:pPr>
              <w:pStyle w:val="Ttulo1"/>
              <w:outlineLvl w:val="0"/>
            </w:pPr>
            <w:sdt>
              <w:sdtPr>
                <w:alias w:val="Formação:"/>
                <w:tag w:val="Escolaridade:"/>
                <w:id w:val="1586649636"/>
                <w:placeholder>
                  <w:docPart w:val="8184A42EF4584EBABFB4A0DF52BE6EA6"/>
                </w:placeholder>
                <w:temporary/>
                <w:showingPlcHdr/>
              </w:sdtPr>
              <w:sdtContent>
                <w:r w:rsidR="00DD2D34" w:rsidRPr="00565B06">
                  <w:rPr>
                    <w:lang w:val="pt-BR" w:bidi="pt-BR"/>
                  </w:rPr>
                  <w:t>Educação</w:t>
                </w:r>
              </w:sdtContent>
            </w:sdt>
          </w:p>
        </w:tc>
      </w:tr>
    </w:tbl>
    <w:p w:rsidR="007C0E0E" w:rsidRPr="006D7B95" w:rsidRDefault="00CF0C03" w:rsidP="00B47E1E">
      <w:pPr>
        <w:pStyle w:val="Ttulo2"/>
        <w:rPr>
          <w:rStyle w:val="nfase"/>
          <w:lang w:val="pt-BR" w:bidi="pt-BR"/>
        </w:rPr>
      </w:pPr>
      <w:r>
        <w:rPr>
          <w:color w:val="007FAA" w:themeColor="accent5"/>
        </w:rPr>
        <w:t>GRADUAÇÃO EM ANALISE E DESENVOLVIMENTO DE SISTEMAS</w:t>
      </w:r>
      <w:r w:rsidR="007C0E0E" w:rsidRPr="006D7B95">
        <w:rPr>
          <w:color w:val="007FAA" w:themeColor="accent5"/>
          <w:lang w:val="pt-BR" w:bidi="pt-BR"/>
        </w:rPr>
        <w:t xml:space="preserve"> </w:t>
      </w:r>
      <w:r w:rsidR="007C0E0E" w:rsidRPr="00153368">
        <w:rPr>
          <w:rStyle w:val="nfase"/>
          <w:b w:val="0"/>
          <w:bCs/>
          <w:lang w:val="pt-BR" w:bidi="pt-BR"/>
        </w:rPr>
        <w:t>|</w:t>
      </w:r>
      <w:r w:rsidR="007C0E0E" w:rsidRPr="00153368">
        <w:rPr>
          <w:rStyle w:val="nfase"/>
        </w:rPr>
        <w:t xml:space="preserve"> </w:t>
      </w:r>
      <w:r>
        <w:rPr>
          <w:rStyle w:val="nfase"/>
          <w:b w:val="0"/>
          <w:bCs/>
          <w:lang w:val="pt-BR" w:bidi="pt-BR"/>
        </w:rPr>
        <w:t>UNASP</w:t>
      </w:r>
    </w:p>
    <w:p w:rsidR="007C0E0E" w:rsidRPr="00565B06" w:rsidRDefault="00671D3D" w:rsidP="004F199F">
      <w:pPr>
        <w:pStyle w:val="Ttulo3"/>
      </w:pPr>
      <w:r>
        <w:t>Março/2017</w:t>
      </w:r>
      <w:r w:rsidR="007C0E0E" w:rsidRPr="00565B06">
        <w:rPr>
          <w:lang w:val="pt-BR" w:bidi="pt-BR"/>
        </w:rPr>
        <w:t xml:space="preserve"> – </w:t>
      </w:r>
      <w:r>
        <w:t>dezembro/2019</w:t>
      </w:r>
    </w:p>
    <w:p w:rsidR="004C7D25" w:rsidRDefault="004C7D25" w:rsidP="004C7D25">
      <w:pPr>
        <w:rPr>
          <w:lang w:val="pt-BR"/>
        </w:rPr>
      </w:pPr>
      <w:r>
        <w:rPr>
          <w:lang w:val="pt-BR"/>
        </w:rPr>
        <w:t>Prêmio de mérito estudantil.</w:t>
      </w:r>
    </w:p>
    <w:p w:rsidR="007C0E0E" w:rsidRPr="00565B06" w:rsidRDefault="00CF0C03" w:rsidP="00B47E1E">
      <w:pPr>
        <w:pStyle w:val="Ttulo2"/>
      </w:pPr>
      <w:r>
        <w:rPr>
          <w:color w:val="007FAA" w:themeColor="accent5"/>
        </w:rPr>
        <w:t>GRADUAÇÃO EM FOTOGRAFIA</w:t>
      </w:r>
      <w:r w:rsidR="007C0E0E" w:rsidRPr="00671D3D">
        <w:rPr>
          <w:color w:val="007FAA" w:themeColor="accent5"/>
        </w:rPr>
        <w:t xml:space="preserve"> </w:t>
      </w:r>
      <w:r w:rsidR="007C0E0E" w:rsidRPr="00CF0C03">
        <w:rPr>
          <w:rStyle w:val="nfase"/>
          <w:b w:val="0"/>
          <w:bCs/>
          <w:lang w:val="pt-BR" w:bidi="pt-BR"/>
        </w:rPr>
        <w:t xml:space="preserve">| </w:t>
      </w:r>
      <w:r w:rsidRPr="00CF0C03">
        <w:rPr>
          <w:rStyle w:val="nfase"/>
          <w:b w:val="0"/>
          <w:bCs/>
          <w:lang w:val="pt-BR" w:bidi="pt-BR"/>
        </w:rPr>
        <w:t>UNIP</w:t>
      </w:r>
    </w:p>
    <w:p w:rsidR="007C0E0E" w:rsidRPr="00565B06" w:rsidRDefault="00CF0C03" w:rsidP="004F199F">
      <w:pPr>
        <w:pStyle w:val="Ttulo3"/>
      </w:pPr>
      <w:r>
        <w:t>fevereiro/2015</w:t>
      </w:r>
      <w:r w:rsidR="007C0E0E" w:rsidRPr="00565B06">
        <w:rPr>
          <w:lang w:val="pt-BR" w:bidi="pt-BR"/>
        </w:rPr>
        <w:t xml:space="preserve"> – </w:t>
      </w:r>
      <w:r>
        <w:rPr>
          <w:lang w:val="pt-BR" w:bidi="pt-BR"/>
        </w:rPr>
        <w:t>dezembro/2016</w:t>
      </w:r>
    </w:p>
    <w:p w:rsidR="004B45D7" w:rsidRPr="00565B06" w:rsidRDefault="007D7EC4" w:rsidP="004B45D7">
      <w:pPr>
        <w:pStyle w:val="Ttulo2"/>
        <w:spacing w:before="120"/>
      </w:pPr>
      <w:r>
        <w:rPr>
          <w:color w:val="007FAA" w:themeColor="accent5"/>
        </w:rPr>
        <w:t>ENSINO MÉDIO</w:t>
      </w:r>
      <w:r w:rsidR="004B45D7" w:rsidRPr="00CF0C03">
        <w:rPr>
          <w:rStyle w:val="nfase"/>
          <w:b w:val="0"/>
          <w:bCs/>
          <w:lang w:val="pt-BR" w:bidi="pt-BR"/>
        </w:rPr>
        <w:t xml:space="preserve">| </w:t>
      </w:r>
      <w:r w:rsidRPr="007D7EC4">
        <w:rPr>
          <w:rStyle w:val="nfase"/>
          <w:b w:val="0"/>
          <w:bCs/>
          <w:lang w:val="pt-BR" w:bidi="pt-BR"/>
        </w:rPr>
        <w:t>E.E BEATRIZ DE QUADROS LEME PROFESSORA</w:t>
      </w:r>
    </w:p>
    <w:p w:rsidR="004B45D7" w:rsidRDefault="007D7EC4" w:rsidP="00763E35">
      <w:pPr>
        <w:pStyle w:val="Ttulo3"/>
      </w:pPr>
      <w:r>
        <w:t>FORMATURA/2013</w:t>
      </w:r>
    </w:p>
    <w:p w:rsidR="00423556" w:rsidRPr="004B45D7" w:rsidRDefault="00423556" w:rsidP="00763E35">
      <w:pPr>
        <w:pStyle w:val="Ttulo3"/>
        <w:rPr>
          <w:bCs/>
          <w:iCs/>
          <w:lang w:val="pt-BR" w:bidi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17"/>
        <w:gridCol w:w="8295"/>
      </w:tblGrid>
      <w:tr w:rsidR="005E088C" w:rsidRPr="00565B06" w:rsidTr="001B1DFD">
        <w:tc>
          <w:tcPr>
            <w:tcW w:w="717" w:type="dxa"/>
            <w:tcMar>
              <w:right w:w="216" w:type="dxa"/>
            </w:tcMar>
            <w:vAlign w:val="bottom"/>
          </w:tcPr>
          <w:p w:rsidR="005E088C" w:rsidRPr="00565B06" w:rsidRDefault="001E4CA3" w:rsidP="00075B13">
            <w:pPr>
              <w:pStyle w:val="cones"/>
            </w:pPr>
            <w:r>
              <w:rPr>
                <w:noProof/>
                <w:lang w:val="pt-BR" w:bidi="pt-BR"/>
              </w:rPr>
            </w:r>
            <w:r w:rsidRPr="001E4CA3">
              <w:rPr>
                <w:noProof/>
                <w:lang w:val="pt-BR" w:bidi="pt-BR"/>
              </w:rPr>
              <w:pict>
                <v:group id="Ícone de círculo de experiência" o:spid="_x0000_s1037" alt="Ícone de experiência" style="width:21.6pt;height:21.6pt;mso-position-horizontal-relative:char;mso-position-vertical-relative:line" coordsize="171,171">
                  <v:shape id="Círculo do ícone de experiência" o:spid="_x0000_s1039" alt="Círculo do ícone de experiê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experiência" o:spid="_x0000_s1038" alt="Símbolo do ícone de experiê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</w:tc>
        <w:tc>
          <w:tcPr>
            <w:tcW w:w="8295" w:type="dxa"/>
          </w:tcPr>
          <w:p w:rsidR="005E088C" w:rsidRPr="00565B06" w:rsidRDefault="001E4CA3" w:rsidP="0004158B">
            <w:pPr>
              <w:pStyle w:val="Ttulo1"/>
              <w:outlineLvl w:val="0"/>
            </w:pPr>
            <w:sdt>
              <w:sdtPr>
                <w:alias w:val="Escolaridade:"/>
                <w:tag w:val="Escolaridade:"/>
                <w:id w:val="-2131392780"/>
                <w:placeholder>
                  <w:docPart w:val="652E8B460ED84B918C70E8A107E77E14"/>
                </w:placeholder>
                <w:temporary/>
                <w:showingPlcHdr/>
              </w:sdtPr>
              <w:sdtContent>
                <w:r w:rsidR="005E088C" w:rsidRPr="00565B06">
                  <w:rPr>
                    <w:lang w:val="pt-BR" w:bidi="pt-BR"/>
                  </w:rPr>
                  <w:t>Experiência</w:t>
                </w:r>
              </w:sdtContent>
            </w:sdt>
          </w:p>
        </w:tc>
      </w:tr>
    </w:tbl>
    <w:p w:rsidR="00A97F58" w:rsidRPr="00F30CF8" w:rsidRDefault="00A97F58" w:rsidP="00A97F58">
      <w:pPr>
        <w:pStyle w:val="Ttulo2"/>
        <w:rPr>
          <w:rStyle w:val="nfase"/>
        </w:rPr>
      </w:pPr>
      <w:r>
        <w:rPr>
          <w:color w:val="007FAA" w:themeColor="accent5"/>
        </w:rPr>
        <w:t>PROGRAMADOR</w:t>
      </w:r>
      <w:r w:rsidRPr="00565B06">
        <w:rPr>
          <w:lang w:val="pt-BR" w:bidi="pt-BR"/>
        </w:rPr>
        <w:t xml:space="preserve"> </w:t>
      </w:r>
      <w:r w:rsidRPr="00153368">
        <w:rPr>
          <w:rStyle w:val="nfase"/>
          <w:iCs w:val="0"/>
        </w:rPr>
        <w:t xml:space="preserve">| </w:t>
      </w:r>
      <w:r>
        <w:rPr>
          <w:rStyle w:val="nfase"/>
          <w:iCs w:val="0"/>
        </w:rPr>
        <w:t>SISLOGICA SISTEMAS DE INFORMÁTICA LTDA</w:t>
      </w:r>
    </w:p>
    <w:p w:rsidR="00A97F58" w:rsidRPr="00565B06" w:rsidRDefault="00A97F58" w:rsidP="00A97F58">
      <w:pPr>
        <w:pStyle w:val="Ttulo3"/>
      </w:pPr>
      <w:r>
        <w:t xml:space="preserve">OUTUBRO/2020 – </w:t>
      </w:r>
      <w:r w:rsidR="005346AB">
        <w:t>MARÇO 2021</w:t>
      </w:r>
    </w:p>
    <w:p w:rsidR="005519C5" w:rsidRPr="005519C5" w:rsidRDefault="005519C5" w:rsidP="005519C5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</w:pP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Desenvolvimento Web focado em Front E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nd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, utilizando HTML5, CSS3 e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 xml:space="preserve"> Bootstrap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.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 xml:space="preserve"> </w:t>
      </w:r>
      <w:r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S</w:t>
      </w: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empre visando agregação de valor para o cliente, tais como criação e alteração de páginas.</w:t>
      </w:r>
    </w:p>
    <w:p w:rsidR="00A97F58" w:rsidRDefault="005519C5" w:rsidP="005519C5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</w:pPr>
      <w:r w:rsidRPr="005519C5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  <w:lang w:val="pt-BR"/>
        </w:rPr>
        <w:t>Também trabalhei um pouco com backend utilizando C# e banco de dados SQL Server.</w:t>
      </w:r>
    </w:p>
    <w:p w:rsidR="005519C5" w:rsidRDefault="005519C5" w:rsidP="005519C5">
      <w:pPr>
        <w:pStyle w:val="Ttulo2"/>
        <w:rPr>
          <w:color w:val="007FAA" w:themeColor="accent5"/>
        </w:rPr>
      </w:pPr>
    </w:p>
    <w:p w:rsidR="005E088C" w:rsidRPr="00F30CF8" w:rsidRDefault="002F2BE0" w:rsidP="00B47E1E">
      <w:pPr>
        <w:pStyle w:val="Ttulo2"/>
        <w:rPr>
          <w:rStyle w:val="nfase"/>
        </w:rPr>
      </w:pPr>
      <w:r>
        <w:rPr>
          <w:color w:val="007FAA" w:themeColor="accent5"/>
        </w:rPr>
        <w:t>ASSISTENTE DE</w:t>
      </w:r>
      <w:bookmarkStart w:id="0" w:name="_GoBack"/>
      <w:bookmarkEnd w:id="0"/>
      <w:r w:rsidR="008E6496">
        <w:rPr>
          <w:color w:val="007FAA" w:themeColor="accent5"/>
        </w:rPr>
        <w:t xml:space="preserve"> T.I</w:t>
      </w:r>
      <w:r w:rsidR="005E088C" w:rsidRPr="00565B06">
        <w:rPr>
          <w:lang w:val="pt-BR" w:bidi="pt-BR"/>
        </w:rPr>
        <w:t xml:space="preserve"> </w:t>
      </w:r>
      <w:r w:rsidR="005E088C" w:rsidRPr="00153368">
        <w:rPr>
          <w:rStyle w:val="nfase"/>
          <w:iCs w:val="0"/>
        </w:rPr>
        <w:t xml:space="preserve">| </w:t>
      </w:r>
      <w:r w:rsidR="00F30CF8" w:rsidRPr="00153368">
        <w:rPr>
          <w:rStyle w:val="nfase"/>
          <w:iCs w:val="0"/>
        </w:rPr>
        <w:t>COOPERATIVA DE CREDITO CECRES - SICOOB CECRES</w:t>
      </w:r>
    </w:p>
    <w:p w:rsidR="005E088C" w:rsidRPr="005346AB" w:rsidRDefault="003D528D" w:rsidP="004F199F">
      <w:pPr>
        <w:pStyle w:val="Ttulo3"/>
        <w:rPr>
          <w:u w:val="single"/>
        </w:rPr>
      </w:pPr>
      <w:r>
        <w:t>FEVEREIRO/2019</w:t>
      </w:r>
      <w:r w:rsidR="005858C8">
        <w:t xml:space="preserve"> </w:t>
      </w:r>
      <w:r w:rsidR="004B45D7">
        <w:t>–</w:t>
      </w:r>
      <w:r w:rsidR="00244EAD">
        <w:t xml:space="preserve"> Julho/2020</w:t>
      </w:r>
    </w:p>
    <w:p w:rsidR="00820A83" w:rsidRPr="001D478A" w:rsidRDefault="00820A83" w:rsidP="00820A83">
      <w:pPr>
        <w:rPr>
          <w:lang w:val="pt-BR"/>
        </w:rPr>
      </w:pPr>
      <w:r>
        <w:rPr>
          <w:lang w:val="pt-BR"/>
        </w:rPr>
        <w:t>Manutenção preventiva e corretiva em</w:t>
      </w:r>
      <w:r w:rsidRPr="0034793D">
        <w:rPr>
          <w:lang w:val="pt-BR"/>
        </w:rPr>
        <w:t xml:space="preserve"> notebooks</w:t>
      </w:r>
      <w:r>
        <w:rPr>
          <w:lang w:val="pt-BR"/>
        </w:rPr>
        <w:t xml:space="preserve"> e </w:t>
      </w:r>
      <w:r w:rsidRPr="0034793D">
        <w:rPr>
          <w:lang w:val="pt-BR"/>
        </w:rPr>
        <w:t xml:space="preserve">desktops, suporte presencial e remoto, </w:t>
      </w:r>
      <w:r w:rsidR="00BF6396" w:rsidRPr="0034793D">
        <w:rPr>
          <w:lang w:val="pt-BR"/>
        </w:rPr>
        <w:t xml:space="preserve">diagnósticos de problemas, </w:t>
      </w:r>
      <w:r w:rsidRPr="0034793D">
        <w:rPr>
          <w:lang w:val="pt-BR"/>
        </w:rPr>
        <w:t>suporte a diretoria</w:t>
      </w:r>
      <w:r>
        <w:rPr>
          <w:lang w:val="pt-BR"/>
        </w:rPr>
        <w:t xml:space="preserve">, </w:t>
      </w:r>
      <w:r w:rsidRPr="0034793D">
        <w:rPr>
          <w:lang w:val="pt-BR"/>
        </w:rPr>
        <w:t>AD</w:t>
      </w:r>
      <w:r>
        <w:rPr>
          <w:lang w:val="pt-BR"/>
        </w:rPr>
        <w:t>, configuração da VPN,</w:t>
      </w:r>
      <w:r w:rsidRPr="0034793D">
        <w:rPr>
          <w:lang w:val="pt-BR"/>
        </w:rPr>
        <w:t xml:space="preserve"> </w:t>
      </w:r>
      <w:r w:rsidR="00BF6396">
        <w:rPr>
          <w:lang w:val="pt-BR"/>
        </w:rPr>
        <w:t xml:space="preserve">configuração e </w:t>
      </w:r>
      <w:r w:rsidR="00BF6396" w:rsidRPr="0034793D">
        <w:rPr>
          <w:lang w:val="pt-BR"/>
        </w:rPr>
        <w:t xml:space="preserve">monitoramento </w:t>
      </w:r>
      <w:r w:rsidRPr="0034793D">
        <w:rPr>
          <w:lang w:val="pt-BR"/>
        </w:rPr>
        <w:t>de e-mails</w:t>
      </w:r>
      <w:r w:rsidR="00BF6396">
        <w:rPr>
          <w:lang w:val="pt-BR"/>
        </w:rPr>
        <w:t xml:space="preserve">, </w:t>
      </w:r>
      <w:r w:rsidRPr="0034793D">
        <w:rPr>
          <w:lang w:val="pt-BR"/>
        </w:rPr>
        <w:t>abertura, acompanhamento e encerramento de chamados.</w:t>
      </w:r>
    </w:p>
    <w:p w:rsidR="00FA59E3" w:rsidRPr="000048D1" w:rsidRDefault="00FA59E3" w:rsidP="00FA59E3">
      <w:pPr>
        <w:rPr>
          <w:lang w:val="pt-BR" w:bidi="pt-BR"/>
        </w:rPr>
      </w:pPr>
    </w:p>
    <w:p w:rsidR="00F30CF8" w:rsidRPr="00565B06" w:rsidRDefault="00F30CF8" w:rsidP="00AD10D6">
      <w:pPr>
        <w:pStyle w:val="Ttulo2"/>
      </w:pPr>
      <w:r w:rsidRPr="003E0C03">
        <w:rPr>
          <w:color w:val="007FAA" w:themeColor="accent5"/>
        </w:rPr>
        <w:t>ESTÁGIARIO</w:t>
      </w:r>
      <w:r w:rsidR="008E6496">
        <w:rPr>
          <w:color w:val="007FAA" w:themeColor="accent5"/>
        </w:rPr>
        <w:t xml:space="preserve"> – T.I</w:t>
      </w:r>
      <w:r w:rsidRPr="00565B06">
        <w:rPr>
          <w:lang w:val="pt-BR" w:bidi="pt-BR"/>
        </w:rPr>
        <w:t xml:space="preserve"> | </w:t>
      </w:r>
      <w:r>
        <w:rPr>
          <w:rStyle w:val="nfase"/>
        </w:rPr>
        <w:t>FC DEPLOY</w:t>
      </w:r>
    </w:p>
    <w:p w:rsidR="00F30CF8" w:rsidRPr="00565B06" w:rsidRDefault="00F30CF8" w:rsidP="00AD10D6">
      <w:pPr>
        <w:pStyle w:val="Ttulo3"/>
      </w:pPr>
      <w:r>
        <w:rPr>
          <w:lang w:val="pt-BR" w:bidi="pt-BR"/>
        </w:rPr>
        <w:t>MARÇO/2017</w:t>
      </w:r>
      <w:r w:rsidRPr="00565B06">
        <w:rPr>
          <w:lang w:val="pt-BR" w:bidi="pt-BR"/>
        </w:rPr>
        <w:t xml:space="preserve"> – </w:t>
      </w:r>
      <w:r>
        <w:t>FEVEREIRO/2019</w:t>
      </w:r>
    </w:p>
    <w:p w:rsidR="00F30CF8" w:rsidRDefault="00F30CF8" w:rsidP="00F30CF8">
      <w:pPr>
        <w:rPr>
          <w:lang w:val="pt-BR" w:bidi="pt-BR"/>
        </w:rPr>
      </w:pPr>
      <w:r w:rsidRPr="000048D1">
        <w:rPr>
          <w:lang w:val="pt-BR" w:bidi="pt-BR"/>
        </w:rPr>
        <w:t>Realiz</w:t>
      </w:r>
      <w:r w:rsidR="00581BE3">
        <w:rPr>
          <w:lang w:val="pt-BR" w:bidi="pt-BR"/>
        </w:rPr>
        <w:t>ava</w:t>
      </w:r>
      <w:r w:rsidRPr="000048D1">
        <w:rPr>
          <w:lang w:val="pt-BR" w:bidi="pt-BR"/>
        </w:rPr>
        <w:t xml:space="preserve"> manipulação de dados empresariais do ramo farmacêuticos de empresas parceiras que compõem a carteira de clientes da FC Deploy. A partir destes dados relaciono os mesmos para responder aos comandos de busca de dados através de um arquivo Excel possibilitando ao cliente incorporar o seu banco de dados subindo todas as informações para seu portal de forma integrada e interativa.</w:t>
      </w:r>
    </w:p>
    <w:p w:rsidR="00A97F58" w:rsidRDefault="00A97F58" w:rsidP="00F30CF8">
      <w:pPr>
        <w:rPr>
          <w:lang w:val="pt-BR" w:bidi="pt-BR"/>
        </w:rPr>
      </w:pPr>
    </w:p>
    <w:p w:rsidR="00A97F58" w:rsidRDefault="00A97F58" w:rsidP="00F30CF8">
      <w:pPr>
        <w:rPr>
          <w:lang w:val="pt-BR" w:bidi="pt-BR"/>
        </w:rPr>
      </w:pPr>
    </w:p>
    <w:p w:rsidR="00A97F58" w:rsidRDefault="00A97F58" w:rsidP="00F30CF8">
      <w:pPr>
        <w:rPr>
          <w:lang w:val="pt-BR" w:bidi="pt-BR"/>
        </w:rPr>
      </w:pPr>
    </w:p>
    <w:tbl>
      <w:tblPr>
        <w:tblStyle w:val="Tabelacomgrade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18"/>
        <w:gridCol w:w="8294"/>
      </w:tblGrid>
      <w:tr w:rsidR="00143224" w:rsidRPr="00565B06" w:rsidTr="00423556">
        <w:tc>
          <w:tcPr>
            <w:tcW w:w="718" w:type="dxa"/>
            <w:tcMar>
              <w:right w:w="216" w:type="dxa"/>
            </w:tcMar>
            <w:vAlign w:val="bottom"/>
          </w:tcPr>
          <w:p w:rsidR="00143224" w:rsidRPr="00565B06" w:rsidRDefault="001E4CA3" w:rsidP="00075B13">
            <w:pPr>
              <w:pStyle w:val="cones"/>
            </w:pPr>
            <w:r>
              <w:rPr>
                <w:noProof/>
                <w:lang w:val="pt-BR" w:bidi="pt-BR"/>
              </w:rPr>
            </w:r>
            <w:r w:rsidRPr="001E4CA3">
              <w:rPr>
                <w:noProof/>
                <w:lang w:val="pt-BR" w:bidi="pt-BR"/>
              </w:rPr>
              <w:pict>
                <v:group id="Habilidades no ícone de círculo" o:spid="_x0000_s1032" alt="Ícone de habilidades" style="width:21.6pt;height:21.6pt;mso-position-horizontal-relative:char;mso-position-vertical-relative:line" coordsize="171,171">
                  <v:shape id="Círculo do ícone de habilidades" o:spid="_x0000_s1036" alt="Círculo do ícone de habil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007faa [3208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Símbolo do ícone de habilidades parte 1" o:spid="_x0000_s1035" alt="Símbolo do ícone de habilidades parte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<v:path arrowok="t" o:connecttype="custom" o:connectlocs="2,0;3,0;3,1;4,1;4,2;4,3;3,3;3,4;2,4;1,4;1,3;0,3;0,2;0,1;1,1;1,0;2,0" o:connectangles="0,0,0,0,0,0,0,0,0,0,0,0,0,0,0,0,0"/>
                  </v:shape>
                  <v:shape id="Símbolo do ícone de habilidades parte 2" o:spid="_x0000_s1034" alt="Símbolo do ícone de habilidades parte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<o:lock v:ext="edit" verticies="t"/>
                  </v:shape>
                  <v:shape id="Símbolo do ícone de habilidades parte 3" o:spid="_x0000_s1033" alt="Símbolo do ícone de habilidades parte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</v:shape>
                  <v:shape id="Símbolo do ícone de habilidades parte 4" o:spid="_x0000_s1031" alt="Símbolo do ícone de habilidades parte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</v:shape>
                  <w10:wrap type="none"/>
                  <w10:anchorlock/>
                </v:group>
              </w:pict>
            </w:r>
          </w:p>
        </w:tc>
        <w:tc>
          <w:tcPr>
            <w:tcW w:w="8294" w:type="dxa"/>
          </w:tcPr>
          <w:p w:rsidR="00143224" w:rsidRPr="00565B06" w:rsidRDefault="00124F81" w:rsidP="00AD6216">
            <w:pPr>
              <w:pStyle w:val="Ttulo1"/>
              <w:outlineLvl w:val="0"/>
            </w:pPr>
            <w:r>
              <w:t>Perfil profissional e habilidades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17"/>
        <w:gridCol w:w="4189"/>
      </w:tblGrid>
      <w:tr w:rsidR="00143224" w:rsidRPr="00565B06" w:rsidTr="00F57A8C">
        <w:trPr>
          <w:trHeight w:val="1600"/>
        </w:trPr>
        <w:tc>
          <w:tcPr>
            <w:tcW w:w="4117" w:type="dxa"/>
          </w:tcPr>
          <w:p w:rsidR="00723F21" w:rsidRDefault="00723F21" w:rsidP="00723F21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723F21" w:rsidRDefault="00723F21" w:rsidP="00723F21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</w:pPr>
            <w:r>
              <w:t xml:space="preserve">        </w:t>
            </w:r>
            <w:r w:rsidRPr="00723F21">
              <w:rPr>
                <w:b/>
                <w:bCs/>
              </w:rPr>
              <w:t>DESIGNER E IMAGEM</w:t>
            </w:r>
          </w:p>
          <w:p w:rsidR="004D74F0" w:rsidRDefault="004D74F0" w:rsidP="00D761F3">
            <w:pPr>
              <w:pStyle w:val="Commarcadores"/>
              <w:spacing w:after="80"/>
            </w:pPr>
            <w:r>
              <w:t>Illustrator, Photoshop e Lightroom.</w:t>
            </w:r>
          </w:p>
          <w:p w:rsidR="00F57A8C" w:rsidRDefault="00F57A8C" w:rsidP="00F57A8C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</w:pPr>
          </w:p>
          <w:p w:rsidR="00F57A8C" w:rsidRPr="00723F21" w:rsidRDefault="00F57A8C" w:rsidP="00F57A8C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  <w:rPr>
                <w:b/>
                <w:bCs/>
              </w:rPr>
            </w:pPr>
            <w:r w:rsidRPr="00723F21">
              <w:rPr>
                <w:b/>
                <w:bCs/>
              </w:rPr>
              <w:t>PROGRAMAÇÃO</w:t>
            </w:r>
          </w:p>
          <w:p w:rsidR="00F57A8C" w:rsidRPr="00565B06" w:rsidRDefault="00F57A8C" w:rsidP="00CA019B">
            <w:pPr>
              <w:pStyle w:val="Commarcadores"/>
              <w:spacing w:after="80"/>
            </w:pPr>
            <w:r>
              <w:t xml:space="preserve">HTML, CSS, </w:t>
            </w:r>
            <w:r w:rsidR="00CA019B">
              <w:t xml:space="preserve">JavaScript </w:t>
            </w:r>
            <w:r w:rsidR="0011621D">
              <w:t xml:space="preserve">, </w:t>
            </w:r>
            <w:r w:rsidR="005E5D86">
              <w:t xml:space="preserve">.NET MVC </w:t>
            </w:r>
            <w:r w:rsidR="0011590E">
              <w:t>C#,</w:t>
            </w:r>
            <w:r w:rsidR="0025461A">
              <w:t xml:space="preserve"> Sql Server</w:t>
            </w:r>
            <w:r w:rsidR="0011590E">
              <w:t xml:space="preserve"> e B</w:t>
            </w:r>
            <w:r w:rsidR="0011590E" w:rsidRPr="0011590E">
              <w:t>ootstrap</w:t>
            </w:r>
            <w:r w:rsidR="0011590E">
              <w:t>.</w:t>
            </w:r>
          </w:p>
        </w:tc>
        <w:tc>
          <w:tcPr>
            <w:tcW w:w="4189" w:type="dxa"/>
            <w:tcMar>
              <w:left w:w="576" w:type="dxa"/>
            </w:tcMar>
          </w:tcPr>
          <w:p w:rsidR="00D761F3" w:rsidRDefault="00D761F3" w:rsidP="00D761F3">
            <w:pPr>
              <w:pStyle w:val="Commarcadores"/>
              <w:numPr>
                <w:ilvl w:val="0"/>
                <w:numId w:val="0"/>
              </w:numPr>
              <w:spacing w:after="80"/>
              <w:ind w:left="360"/>
              <w:rPr>
                <w:b/>
                <w:bCs/>
              </w:rPr>
            </w:pPr>
          </w:p>
          <w:p w:rsidR="00F57A8C" w:rsidRPr="00F57A8C" w:rsidRDefault="00F57A8C" w:rsidP="00F57A8C">
            <w:pPr>
              <w:pStyle w:val="Commarcadore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>
              <w:t xml:space="preserve">        </w:t>
            </w:r>
            <w:r w:rsidRPr="00F57A8C">
              <w:rPr>
                <w:b/>
                <w:bCs/>
              </w:rPr>
              <w:t>CURSOS</w:t>
            </w:r>
            <w:r w:rsidR="00C0600C">
              <w:rPr>
                <w:b/>
                <w:bCs/>
              </w:rPr>
              <w:t xml:space="preserve"> E HABILIDADES</w:t>
            </w:r>
          </w:p>
          <w:p w:rsidR="00F57A8C" w:rsidRDefault="00F57A8C" w:rsidP="00F57A8C">
            <w:pPr>
              <w:pStyle w:val="Commarcadores"/>
              <w:spacing w:after="80"/>
            </w:pPr>
            <w:r>
              <w:t>INFORMATICA – Pacote O</w:t>
            </w:r>
            <w:r w:rsidR="00B71214">
              <w:t>f</w:t>
            </w:r>
            <w:r>
              <w:t>fice - Intermediário.</w:t>
            </w:r>
          </w:p>
          <w:p w:rsidR="00FA144A" w:rsidRDefault="00FA144A" w:rsidP="00F57A8C">
            <w:pPr>
              <w:pStyle w:val="Commarcadores"/>
              <w:spacing w:after="80"/>
            </w:pPr>
            <w:r>
              <w:t>IDIOMA – Inglês e Espanhol – Básico.</w:t>
            </w:r>
          </w:p>
          <w:p w:rsidR="008F595A" w:rsidRDefault="008F595A" w:rsidP="00F57A8C">
            <w:pPr>
              <w:pStyle w:val="Commarcadores"/>
              <w:spacing w:after="80"/>
            </w:pPr>
            <w:r>
              <w:t>CNH – Categoria: AB</w:t>
            </w:r>
          </w:p>
          <w:p w:rsidR="00F904FC" w:rsidRPr="00565B06" w:rsidRDefault="00F904FC" w:rsidP="00F57A8C">
            <w:pPr>
              <w:pStyle w:val="Commarcadores"/>
              <w:numPr>
                <w:ilvl w:val="0"/>
                <w:numId w:val="0"/>
              </w:numPr>
              <w:spacing w:after="80"/>
            </w:pPr>
          </w:p>
        </w:tc>
      </w:tr>
    </w:tbl>
    <w:p w:rsidR="007A0F44" w:rsidRPr="00565B06" w:rsidRDefault="007A0F44" w:rsidP="00F57A8C">
      <w:pPr>
        <w:jc w:val="both"/>
      </w:pPr>
    </w:p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139" w:rsidRDefault="00482139" w:rsidP="00F534FB">
      <w:pPr>
        <w:spacing w:after="0"/>
      </w:pPr>
      <w:r>
        <w:separator/>
      </w:r>
    </w:p>
  </w:endnote>
  <w:endnote w:type="continuationSeparator" w:id="1">
    <w:p w:rsidR="00482139" w:rsidRDefault="00482139" w:rsidP="00F534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1E4CA3">
        <w:pPr>
          <w:pStyle w:val="Rodap"/>
        </w:pPr>
        <w:r>
          <w:rPr>
            <w:lang w:val="pt-BR" w:bidi="pt-BR"/>
          </w:rPr>
          <w:fldChar w:fldCharType="begin"/>
        </w:r>
        <w:r w:rsidR="00056FE7"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519C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139" w:rsidRDefault="00482139" w:rsidP="00F534FB">
      <w:pPr>
        <w:spacing w:after="0"/>
      </w:pPr>
      <w:r>
        <w:separator/>
      </w:r>
    </w:p>
  </w:footnote>
  <w:footnote w:type="continuationSeparator" w:id="1">
    <w:p w:rsidR="00482139" w:rsidRDefault="00482139" w:rsidP="00F534F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4B1" w:rsidRDefault="001E4CA3">
    <w:pPr>
      <w:pStyle w:val="Cabealho"/>
    </w:pPr>
    <w:r>
      <w:rPr>
        <w:noProof/>
        <w:lang w:val="pt-BR" w:bidi="pt-BR"/>
      </w:rPr>
      <w:pict>
        <v:rect id="Retângulo 1" o:spid="_x0000_s4097" style="position:absolute;margin-left:4564.8pt;margin-top:0;width:612pt;height:157.5pt;z-index:-251658752;visibility:visible;mso-width-percent:1000;mso-position-horizontal:right;mso-position-horizontal-relative:page;mso-position-vertical:top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" fillcolor="#f7f7f7 [3214]" stroked="f" strokeweight="1pt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B9742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79E4C5C6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A" w:themeColor="accent5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44993"/>
    <w:multiLevelType w:val="hybridMultilevel"/>
    <w:tmpl w:val="AAECA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81169"/>
    <w:rsid w:val="00002750"/>
    <w:rsid w:val="000048D1"/>
    <w:rsid w:val="00004D4E"/>
    <w:rsid w:val="00011895"/>
    <w:rsid w:val="00013818"/>
    <w:rsid w:val="00021CA5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3A50"/>
    <w:rsid w:val="0006454B"/>
    <w:rsid w:val="00075B13"/>
    <w:rsid w:val="00092692"/>
    <w:rsid w:val="00096203"/>
    <w:rsid w:val="000A0229"/>
    <w:rsid w:val="000A61E0"/>
    <w:rsid w:val="000E24AC"/>
    <w:rsid w:val="000E4A73"/>
    <w:rsid w:val="000F79EA"/>
    <w:rsid w:val="0011590E"/>
    <w:rsid w:val="0011621D"/>
    <w:rsid w:val="00124F81"/>
    <w:rsid w:val="00134F92"/>
    <w:rsid w:val="00137DC1"/>
    <w:rsid w:val="00143224"/>
    <w:rsid w:val="00145B33"/>
    <w:rsid w:val="001468F3"/>
    <w:rsid w:val="00152C3A"/>
    <w:rsid w:val="00153368"/>
    <w:rsid w:val="001539C4"/>
    <w:rsid w:val="00162BEE"/>
    <w:rsid w:val="00171E1B"/>
    <w:rsid w:val="00182F07"/>
    <w:rsid w:val="001858BD"/>
    <w:rsid w:val="001859D3"/>
    <w:rsid w:val="00192573"/>
    <w:rsid w:val="00194A3D"/>
    <w:rsid w:val="00197261"/>
    <w:rsid w:val="001A2A99"/>
    <w:rsid w:val="001A6641"/>
    <w:rsid w:val="001B0811"/>
    <w:rsid w:val="001B1DFD"/>
    <w:rsid w:val="001B3B5F"/>
    <w:rsid w:val="001B720C"/>
    <w:rsid w:val="001C0DEE"/>
    <w:rsid w:val="001C23FB"/>
    <w:rsid w:val="001C3957"/>
    <w:rsid w:val="001C46E5"/>
    <w:rsid w:val="001D04D6"/>
    <w:rsid w:val="001E08A4"/>
    <w:rsid w:val="001E4CA3"/>
    <w:rsid w:val="0020735F"/>
    <w:rsid w:val="002146F8"/>
    <w:rsid w:val="00215593"/>
    <w:rsid w:val="00217917"/>
    <w:rsid w:val="00230C11"/>
    <w:rsid w:val="002372E8"/>
    <w:rsid w:val="0023768B"/>
    <w:rsid w:val="00244EAD"/>
    <w:rsid w:val="0025163F"/>
    <w:rsid w:val="00254330"/>
    <w:rsid w:val="0025461A"/>
    <w:rsid w:val="00260F01"/>
    <w:rsid w:val="00275C94"/>
    <w:rsid w:val="00276727"/>
    <w:rsid w:val="00277638"/>
    <w:rsid w:val="00281169"/>
    <w:rsid w:val="0028164F"/>
    <w:rsid w:val="002823BE"/>
    <w:rsid w:val="00286A18"/>
    <w:rsid w:val="002949C9"/>
    <w:rsid w:val="00297ED0"/>
    <w:rsid w:val="002A4EDA"/>
    <w:rsid w:val="002B01E3"/>
    <w:rsid w:val="002B12E7"/>
    <w:rsid w:val="002B3FC8"/>
    <w:rsid w:val="002E6806"/>
    <w:rsid w:val="002F10E7"/>
    <w:rsid w:val="002F2BE0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217E"/>
    <w:rsid w:val="003D41A0"/>
    <w:rsid w:val="003D528D"/>
    <w:rsid w:val="003E0C03"/>
    <w:rsid w:val="003E0F68"/>
    <w:rsid w:val="003E5D64"/>
    <w:rsid w:val="003F64AD"/>
    <w:rsid w:val="00403149"/>
    <w:rsid w:val="004037EF"/>
    <w:rsid w:val="00405BAD"/>
    <w:rsid w:val="004113D8"/>
    <w:rsid w:val="00416463"/>
    <w:rsid w:val="00423556"/>
    <w:rsid w:val="00423827"/>
    <w:rsid w:val="00437B8B"/>
    <w:rsid w:val="00442FA8"/>
    <w:rsid w:val="004615A7"/>
    <w:rsid w:val="00465113"/>
    <w:rsid w:val="00467F3F"/>
    <w:rsid w:val="004727C2"/>
    <w:rsid w:val="00476144"/>
    <w:rsid w:val="00482139"/>
    <w:rsid w:val="004915EA"/>
    <w:rsid w:val="004A4493"/>
    <w:rsid w:val="004B45D7"/>
    <w:rsid w:val="004B6A2A"/>
    <w:rsid w:val="004C0172"/>
    <w:rsid w:val="004C1AF6"/>
    <w:rsid w:val="004C389B"/>
    <w:rsid w:val="004C5C49"/>
    <w:rsid w:val="004C7D25"/>
    <w:rsid w:val="004D0521"/>
    <w:rsid w:val="004D128F"/>
    <w:rsid w:val="004D3EB1"/>
    <w:rsid w:val="004D465D"/>
    <w:rsid w:val="004D74F0"/>
    <w:rsid w:val="004E2794"/>
    <w:rsid w:val="004E77A5"/>
    <w:rsid w:val="004F1057"/>
    <w:rsid w:val="004F199F"/>
    <w:rsid w:val="004F3751"/>
    <w:rsid w:val="00500B7A"/>
    <w:rsid w:val="005106C0"/>
    <w:rsid w:val="005247B7"/>
    <w:rsid w:val="005324B1"/>
    <w:rsid w:val="00533DA1"/>
    <w:rsid w:val="005346AB"/>
    <w:rsid w:val="005372FA"/>
    <w:rsid w:val="005434C3"/>
    <w:rsid w:val="005519C5"/>
    <w:rsid w:val="00556337"/>
    <w:rsid w:val="005611C3"/>
    <w:rsid w:val="00562422"/>
    <w:rsid w:val="00565B06"/>
    <w:rsid w:val="00574328"/>
    <w:rsid w:val="00575C01"/>
    <w:rsid w:val="00581515"/>
    <w:rsid w:val="00581BE3"/>
    <w:rsid w:val="00582623"/>
    <w:rsid w:val="005826C2"/>
    <w:rsid w:val="005858C8"/>
    <w:rsid w:val="0059085F"/>
    <w:rsid w:val="005A459B"/>
    <w:rsid w:val="005A74EC"/>
    <w:rsid w:val="005B3D67"/>
    <w:rsid w:val="005B437C"/>
    <w:rsid w:val="005D0108"/>
    <w:rsid w:val="005D0E5A"/>
    <w:rsid w:val="005E088C"/>
    <w:rsid w:val="005E5D86"/>
    <w:rsid w:val="005E6E43"/>
    <w:rsid w:val="005E7775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1D3D"/>
    <w:rsid w:val="00673F18"/>
    <w:rsid w:val="00676CEB"/>
    <w:rsid w:val="00683A86"/>
    <w:rsid w:val="0069300B"/>
    <w:rsid w:val="006A4C72"/>
    <w:rsid w:val="006B770D"/>
    <w:rsid w:val="006D65F8"/>
    <w:rsid w:val="006D7B95"/>
    <w:rsid w:val="006F4D23"/>
    <w:rsid w:val="007163F7"/>
    <w:rsid w:val="007175B9"/>
    <w:rsid w:val="007215A9"/>
    <w:rsid w:val="00723F21"/>
    <w:rsid w:val="007253E8"/>
    <w:rsid w:val="00735140"/>
    <w:rsid w:val="0073645E"/>
    <w:rsid w:val="007366E5"/>
    <w:rsid w:val="00745196"/>
    <w:rsid w:val="00755346"/>
    <w:rsid w:val="00763E35"/>
    <w:rsid w:val="00776E3A"/>
    <w:rsid w:val="007850D1"/>
    <w:rsid w:val="007857C8"/>
    <w:rsid w:val="00785FEB"/>
    <w:rsid w:val="00785FF6"/>
    <w:rsid w:val="00790E98"/>
    <w:rsid w:val="007949E3"/>
    <w:rsid w:val="007A0F44"/>
    <w:rsid w:val="007A729F"/>
    <w:rsid w:val="007B3F4F"/>
    <w:rsid w:val="007B5895"/>
    <w:rsid w:val="007C0E0E"/>
    <w:rsid w:val="007C153D"/>
    <w:rsid w:val="007C333C"/>
    <w:rsid w:val="007C34A8"/>
    <w:rsid w:val="007D7EC4"/>
    <w:rsid w:val="007E7052"/>
    <w:rsid w:val="007F71A4"/>
    <w:rsid w:val="008030EE"/>
    <w:rsid w:val="00806222"/>
    <w:rsid w:val="00812148"/>
    <w:rsid w:val="00814B43"/>
    <w:rsid w:val="00814FA5"/>
    <w:rsid w:val="00820A83"/>
    <w:rsid w:val="0083016A"/>
    <w:rsid w:val="00846AAE"/>
    <w:rsid w:val="00867081"/>
    <w:rsid w:val="008978E8"/>
    <w:rsid w:val="008A02C4"/>
    <w:rsid w:val="008A49A0"/>
    <w:rsid w:val="008A6538"/>
    <w:rsid w:val="008B479D"/>
    <w:rsid w:val="008C47B4"/>
    <w:rsid w:val="008D011D"/>
    <w:rsid w:val="008D4FC8"/>
    <w:rsid w:val="008D5A80"/>
    <w:rsid w:val="008E405C"/>
    <w:rsid w:val="008E5483"/>
    <w:rsid w:val="008E6496"/>
    <w:rsid w:val="008F4532"/>
    <w:rsid w:val="008F595A"/>
    <w:rsid w:val="00924B1C"/>
    <w:rsid w:val="00933CCA"/>
    <w:rsid w:val="0093795C"/>
    <w:rsid w:val="009411E8"/>
    <w:rsid w:val="00952C89"/>
    <w:rsid w:val="009540F4"/>
    <w:rsid w:val="00956B75"/>
    <w:rsid w:val="0097798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97F58"/>
    <w:rsid w:val="00AA04BD"/>
    <w:rsid w:val="00AA276C"/>
    <w:rsid w:val="00AA4F26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16771"/>
    <w:rsid w:val="00B204FE"/>
    <w:rsid w:val="00B25746"/>
    <w:rsid w:val="00B47E1E"/>
    <w:rsid w:val="00B54661"/>
    <w:rsid w:val="00B55487"/>
    <w:rsid w:val="00B71214"/>
    <w:rsid w:val="00B763B5"/>
    <w:rsid w:val="00B90654"/>
    <w:rsid w:val="00B90CBC"/>
    <w:rsid w:val="00B91175"/>
    <w:rsid w:val="00B94C5D"/>
    <w:rsid w:val="00BA71B3"/>
    <w:rsid w:val="00BB34BE"/>
    <w:rsid w:val="00BC0E1A"/>
    <w:rsid w:val="00BC1472"/>
    <w:rsid w:val="00BD2DD6"/>
    <w:rsid w:val="00BD55EE"/>
    <w:rsid w:val="00BF6396"/>
    <w:rsid w:val="00C0155C"/>
    <w:rsid w:val="00C0600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019B"/>
    <w:rsid w:val="00CA1ED0"/>
    <w:rsid w:val="00CA2E0A"/>
    <w:rsid w:val="00CB3192"/>
    <w:rsid w:val="00CC1E5C"/>
    <w:rsid w:val="00CD1043"/>
    <w:rsid w:val="00CE2C76"/>
    <w:rsid w:val="00CF0C03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61F3"/>
    <w:rsid w:val="00D77483"/>
    <w:rsid w:val="00D7797C"/>
    <w:rsid w:val="00D83EA1"/>
    <w:rsid w:val="00D85CA4"/>
    <w:rsid w:val="00DA0AC7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46AB"/>
    <w:rsid w:val="00E379DC"/>
    <w:rsid w:val="00E41F90"/>
    <w:rsid w:val="00E46808"/>
    <w:rsid w:val="00E5521B"/>
    <w:rsid w:val="00E61D86"/>
    <w:rsid w:val="00E61FB1"/>
    <w:rsid w:val="00E63862"/>
    <w:rsid w:val="00E665C1"/>
    <w:rsid w:val="00E72DA3"/>
    <w:rsid w:val="00E97BD9"/>
    <w:rsid w:val="00EB4FCA"/>
    <w:rsid w:val="00EE0848"/>
    <w:rsid w:val="00EF039C"/>
    <w:rsid w:val="00F03B1E"/>
    <w:rsid w:val="00F03F2C"/>
    <w:rsid w:val="00F1202D"/>
    <w:rsid w:val="00F217AB"/>
    <w:rsid w:val="00F30CF8"/>
    <w:rsid w:val="00F35A06"/>
    <w:rsid w:val="00F435D3"/>
    <w:rsid w:val="00F46425"/>
    <w:rsid w:val="00F50386"/>
    <w:rsid w:val="00F5078D"/>
    <w:rsid w:val="00F534FB"/>
    <w:rsid w:val="00F56FFE"/>
    <w:rsid w:val="00F57A8C"/>
    <w:rsid w:val="00F80AAE"/>
    <w:rsid w:val="00F813B1"/>
    <w:rsid w:val="00F904FC"/>
    <w:rsid w:val="00F935BF"/>
    <w:rsid w:val="00F94EB5"/>
    <w:rsid w:val="00FA144A"/>
    <w:rsid w:val="00FA4359"/>
    <w:rsid w:val="00FA4C84"/>
    <w:rsid w:val="00FA59E3"/>
    <w:rsid w:val="00FB0F18"/>
    <w:rsid w:val="00FE0776"/>
    <w:rsid w:val="00FE18B2"/>
    <w:rsid w:val="00FE7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pt-PT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EspaoReservado">
    <w:name w:val="Placeholder Text"/>
    <w:basedOn w:val="Fontepargpadro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ade">
    <w:name w:val="Table Grid"/>
    <w:basedOn w:val="Tabela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5B437C"/>
  </w:style>
  <w:style w:type="paragraph" w:styleId="Rodap">
    <w:name w:val="footer"/>
    <w:basedOn w:val="Normal"/>
    <w:link w:val="RodapChar"/>
    <w:uiPriority w:val="99"/>
    <w:unhideWhenUsed/>
    <w:rsid w:val="00297ED0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97ED0"/>
  </w:style>
  <w:style w:type="character" w:customStyle="1" w:styleId="Ttulo2Char">
    <w:name w:val="Título 2 Char"/>
    <w:basedOn w:val="Fontepargpadro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Numerada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Tabela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e">
    <w:name w:val="Emphasis"/>
    <w:basedOn w:val="Fontepargpadr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har">
    <w:name w:val="Subtítulo Char"/>
    <w:basedOn w:val="Fontepargpadr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Fontepargpadr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har">
    <w:name w:val="Título 8 Char"/>
    <w:basedOn w:val="Fontepargpadro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81515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1515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72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720C"/>
    <w:rPr>
      <w:b/>
      <w:bCs/>
      <w:szCs w:val="20"/>
    </w:rPr>
  </w:style>
  <w:style w:type="paragraph" w:styleId="PargrafodaLista">
    <w:name w:val="List Paragraph"/>
    <w:basedOn w:val="Normal"/>
    <w:uiPriority w:val="34"/>
    <w:unhideWhenUsed/>
    <w:rsid w:val="00F57A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\OneDrive\&#193;rea%20de%20Trabalho\mode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29E48BE1CF04AEA95F3C043AC2511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D0FFE-BAA9-440E-B5E6-7B0FEC86C087}"/>
      </w:docPartPr>
      <w:docPartBody>
        <w:p w:rsidR="00437F68" w:rsidRDefault="00D8123B">
          <w:pPr>
            <w:pStyle w:val="229E48BE1CF04AEA95F3C043AC2511A6"/>
          </w:pPr>
          <w:r w:rsidRPr="009D0878">
            <w:rPr>
              <w:lang w:bidi="pt-BR"/>
            </w:rPr>
            <w:t>Endereço</w:t>
          </w:r>
        </w:p>
      </w:docPartBody>
    </w:docPart>
    <w:docPart>
      <w:docPartPr>
        <w:name w:val="4D96B99033BF4D04BE7509A07F691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4EE6B-2C28-4E79-805E-1F6F0D3D809A}"/>
      </w:docPartPr>
      <w:docPartBody>
        <w:p w:rsidR="00437F68" w:rsidRDefault="00D8123B">
          <w:pPr>
            <w:pStyle w:val="4D96B99033BF4D04BE7509A07F69156B"/>
          </w:pPr>
          <w:r w:rsidRPr="009D0878">
            <w:rPr>
              <w:lang w:bidi="pt-BR"/>
            </w:rPr>
            <w:t>Telefone</w:t>
          </w:r>
        </w:p>
      </w:docPartBody>
    </w:docPart>
    <w:docPart>
      <w:docPartPr>
        <w:name w:val="0FB19CEDE9EB4106B0A59074683A16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E5C047-ABCE-4B9A-8167-8AB8B88EC490}"/>
      </w:docPartPr>
      <w:docPartBody>
        <w:p w:rsidR="00437F68" w:rsidRDefault="00D8123B">
          <w:pPr>
            <w:pStyle w:val="0FB19CEDE9EB4106B0A59074683A16B3"/>
          </w:pPr>
          <w:r w:rsidRPr="009D0878">
            <w:rPr>
              <w:lang w:bidi="pt-BR"/>
            </w:rPr>
            <w:t>Email</w:t>
          </w:r>
        </w:p>
      </w:docPartBody>
    </w:docPart>
    <w:docPart>
      <w:docPartPr>
        <w:name w:val="91077E5FDF884F019784CC83FFBB95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DEB488-A675-4706-9765-45083219B503}"/>
      </w:docPartPr>
      <w:docPartBody>
        <w:p w:rsidR="00437F68" w:rsidRDefault="00D8123B">
          <w:pPr>
            <w:pStyle w:val="91077E5FDF884F019784CC83FFBB95A1"/>
          </w:pPr>
          <w:r w:rsidRPr="009D0878">
            <w:rPr>
              <w:lang w:bidi="pt-BR"/>
            </w:rPr>
            <w:t>Perfil do LinkedIn</w:t>
          </w:r>
        </w:p>
      </w:docPartBody>
    </w:docPart>
    <w:docPart>
      <w:docPartPr>
        <w:name w:val="2CC290A1A2A84A1BA70C8E7071EF0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1ED043-4E6A-4CD5-9083-164751CEB4BE}"/>
      </w:docPartPr>
      <w:docPartBody>
        <w:p w:rsidR="00437F68" w:rsidRDefault="00D8123B">
          <w:pPr>
            <w:pStyle w:val="2CC290A1A2A84A1BA70C8E7071EF0493"/>
          </w:pPr>
          <w:r w:rsidRPr="009D0878">
            <w:rPr>
              <w:lang w:bidi="pt-BR"/>
            </w:rPr>
            <w:t>Twitter/Blog/Portfólio</w:t>
          </w:r>
        </w:p>
      </w:docPartBody>
    </w:docPart>
    <w:docPart>
      <w:docPartPr>
        <w:name w:val="E3155110E49943389D495EB5EB77B3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DDF572-8BA7-4028-831B-9010B2A25E42}"/>
      </w:docPartPr>
      <w:docPartBody>
        <w:p w:rsidR="00437F68" w:rsidRDefault="00D8123B">
          <w:pPr>
            <w:pStyle w:val="E3155110E49943389D495EB5EB77B3BC"/>
          </w:pPr>
          <w:r w:rsidRPr="00D85CA4">
            <w:rPr>
              <w:lang w:bidi="pt-BR"/>
            </w:rPr>
            <w:t>Objetivo</w:t>
          </w:r>
        </w:p>
      </w:docPartBody>
    </w:docPart>
    <w:docPart>
      <w:docPartPr>
        <w:name w:val="8184A42EF4584EBABFB4A0DF52BE6E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337BD2-3CCD-401C-AA82-A9F029DBF37E}"/>
      </w:docPartPr>
      <w:docPartBody>
        <w:p w:rsidR="00437F68" w:rsidRDefault="00D8123B">
          <w:pPr>
            <w:pStyle w:val="8184A42EF4584EBABFB4A0DF52BE6EA6"/>
          </w:pPr>
          <w:r w:rsidRPr="00565B06">
            <w:rPr>
              <w:lang w:bidi="pt-BR"/>
            </w:rPr>
            <w:t>Educação</w:t>
          </w:r>
        </w:p>
      </w:docPartBody>
    </w:docPart>
    <w:docPart>
      <w:docPartPr>
        <w:name w:val="652E8B460ED84B918C70E8A107E77E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1E473-E83B-43F5-894B-11F5AB6A10D2}"/>
      </w:docPartPr>
      <w:docPartBody>
        <w:p w:rsidR="00437F68" w:rsidRDefault="00D8123B">
          <w:pPr>
            <w:pStyle w:val="652E8B460ED84B918C70E8A107E77E14"/>
          </w:pPr>
          <w:r w:rsidRPr="00565B06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8123B"/>
    <w:rsid w:val="00074854"/>
    <w:rsid w:val="000E7F90"/>
    <w:rsid w:val="00390C87"/>
    <w:rsid w:val="00437F68"/>
    <w:rsid w:val="006504BD"/>
    <w:rsid w:val="007E5132"/>
    <w:rsid w:val="00937474"/>
    <w:rsid w:val="00A81885"/>
    <w:rsid w:val="00B97167"/>
    <w:rsid w:val="00BC52BF"/>
    <w:rsid w:val="00C66FB8"/>
    <w:rsid w:val="00CD3D7C"/>
    <w:rsid w:val="00D01E7A"/>
    <w:rsid w:val="00D8123B"/>
    <w:rsid w:val="00EA19F0"/>
    <w:rsid w:val="00FD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C3A6FF360A14481BD6400299D7B9850">
    <w:name w:val="6C3A6FF360A14481BD6400299D7B9850"/>
    <w:rsid w:val="00D01E7A"/>
  </w:style>
  <w:style w:type="paragraph" w:customStyle="1" w:styleId="69DDA57A775D4A94BD0FA28CF6002D56">
    <w:name w:val="69DDA57A775D4A94BD0FA28CF6002D56"/>
    <w:rsid w:val="00D01E7A"/>
  </w:style>
  <w:style w:type="paragraph" w:customStyle="1" w:styleId="229E48BE1CF04AEA95F3C043AC2511A6">
    <w:name w:val="229E48BE1CF04AEA95F3C043AC2511A6"/>
    <w:rsid w:val="00D01E7A"/>
  </w:style>
  <w:style w:type="paragraph" w:customStyle="1" w:styleId="4D96B99033BF4D04BE7509A07F69156B">
    <w:name w:val="4D96B99033BF4D04BE7509A07F69156B"/>
    <w:rsid w:val="00D01E7A"/>
  </w:style>
  <w:style w:type="paragraph" w:customStyle="1" w:styleId="0FB19CEDE9EB4106B0A59074683A16B3">
    <w:name w:val="0FB19CEDE9EB4106B0A59074683A16B3"/>
    <w:rsid w:val="00D01E7A"/>
  </w:style>
  <w:style w:type="paragraph" w:customStyle="1" w:styleId="91077E5FDF884F019784CC83FFBB95A1">
    <w:name w:val="91077E5FDF884F019784CC83FFBB95A1"/>
    <w:rsid w:val="00D01E7A"/>
  </w:style>
  <w:style w:type="paragraph" w:customStyle="1" w:styleId="2CC290A1A2A84A1BA70C8E7071EF0493">
    <w:name w:val="2CC290A1A2A84A1BA70C8E7071EF0493"/>
    <w:rsid w:val="00D01E7A"/>
  </w:style>
  <w:style w:type="paragraph" w:customStyle="1" w:styleId="E3155110E49943389D495EB5EB77B3BC">
    <w:name w:val="E3155110E49943389D495EB5EB77B3BC"/>
    <w:rsid w:val="00D01E7A"/>
  </w:style>
  <w:style w:type="paragraph" w:customStyle="1" w:styleId="DB8A046E3FE6450DBAA215514F53780C">
    <w:name w:val="DB8A046E3FE6450DBAA215514F53780C"/>
    <w:rsid w:val="00D01E7A"/>
  </w:style>
  <w:style w:type="paragraph" w:customStyle="1" w:styleId="8184A42EF4584EBABFB4A0DF52BE6EA6">
    <w:name w:val="8184A42EF4584EBABFB4A0DF52BE6EA6"/>
    <w:rsid w:val="00D01E7A"/>
  </w:style>
  <w:style w:type="paragraph" w:customStyle="1" w:styleId="EE29FCBC0045415BACD641E8F963E5EC">
    <w:name w:val="EE29FCBC0045415BACD641E8F963E5EC"/>
    <w:rsid w:val="00D01E7A"/>
  </w:style>
  <w:style w:type="character" w:styleId="nfase">
    <w:name w:val="Emphasis"/>
    <w:basedOn w:val="Fontepargpadro"/>
    <w:uiPriority w:val="11"/>
    <w:qFormat/>
    <w:rsid w:val="00D01E7A"/>
    <w:rPr>
      <w:b w:val="0"/>
      <w:iCs/>
      <w:color w:val="3071C3" w:themeColor="text2" w:themeTint="BF"/>
      <w:sz w:val="26"/>
    </w:rPr>
  </w:style>
  <w:style w:type="paragraph" w:customStyle="1" w:styleId="25F099B6BB8946CCBED1E86D0A384568">
    <w:name w:val="25F099B6BB8946CCBED1E86D0A384568"/>
    <w:rsid w:val="00D01E7A"/>
  </w:style>
  <w:style w:type="paragraph" w:customStyle="1" w:styleId="E83FB9A63ADB4F3D91D1CDD6E1C816C5">
    <w:name w:val="E83FB9A63ADB4F3D91D1CDD6E1C816C5"/>
    <w:rsid w:val="00D01E7A"/>
  </w:style>
  <w:style w:type="paragraph" w:customStyle="1" w:styleId="1473D4A6D63D45A49D58921E1F365629">
    <w:name w:val="1473D4A6D63D45A49D58921E1F365629"/>
    <w:rsid w:val="00D01E7A"/>
  </w:style>
  <w:style w:type="paragraph" w:customStyle="1" w:styleId="86FD099927AF416FAFAF772B116A8675">
    <w:name w:val="86FD099927AF416FAFAF772B116A8675"/>
    <w:rsid w:val="00D01E7A"/>
  </w:style>
  <w:style w:type="paragraph" w:customStyle="1" w:styleId="4B61731C4E314E19BF26296CAF847612">
    <w:name w:val="4B61731C4E314E19BF26296CAF847612"/>
    <w:rsid w:val="00D01E7A"/>
  </w:style>
  <w:style w:type="paragraph" w:customStyle="1" w:styleId="EE95E4076FD949ADAF2B08396CE9506A">
    <w:name w:val="EE95E4076FD949ADAF2B08396CE9506A"/>
    <w:rsid w:val="00D01E7A"/>
  </w:style>
  <w:style w:type="paragraph" w:customStyle="1" w:styleId="2169E4FA225A4ED5AE76E00203E4B886">
    <w:name w:val="2169E4FA225A4ED5AE76E00203E4B886"/>
    <w:rsid w:val="00D01E7A"/>
  </w:style>
  <w:style w:type="paragraph" w:customStyle="1" w:styleId="445CE11C0C084D4387E743A1441CB97F">
    <w:name w:val="445CE11C0C084D4387E743A1441CB97F"/>
    <w:rsid w:val="00D01E7A"/>
  </w:style>
  <w:style w:type="paragraph" w:customStyle="1" w:styleId="FF86E7546B67429EA0BF8FFCFEE29CB5">
    <w:name w:val="FF86E7546B67429EA0BF8FFCFEE29CB5"/>
    <w:rsid w:val="00D01E7A"/>
  </w:style>
  <w:style w:type="paragraph" w:customStyle="1" w:styleId="652E8B460ED84B918C70E8A107E77E14">
    <w:name w:val="652E8B460ED84B918C70E8A107E77E14"/>
    <w:rsid w:val="00D01E7A"/>
  </w:style>
  <w:style w:type="paragraph" w:customStyle="1" w:styleId="E9352D19475347C7B9DC0196AC4560A4">
    <w:name w:val="E9352D19475347C7B9DC0196AC4560A4"/>
    <w:rsid w:val="00D01E7A"/>
  </w:style>
  <w:style w:type="paragraph" w:customStyle="1" w:styleId="E1A770A4B021453790E42631FA239C21">
    <w:name w:val="E1A770A4B021453790E42631FA239C21"/>
    <w:rsid w:val="00D01E7A"/>
  </w:style>
  <w:style w:type="paragraph" w:customStyle="1" w:styleId="BB27F5E4C28D41BBBD42D2034E9EEE60">
    <w:name w:val="BB27F5E4C28D41BBBD42D2034E9EEE60"/>
    <w:rsid w:val="00D01E7A"/>
  </w:style>
  <w:style w:type="paragraph" w:customStyle="1" w:styleId="3B6C25EE06E14B96B9C5E7D1ABD00595">
    <w:name w:val="3B6C25EE06E14B96B9C5E7D1ABD00595"/>
    <w:rsid w:val="00D01E7A"/>
  </w:style>
  <w:style w:type="paragraph" w:customStyle="1" w:styleId="AB12684159F94220B00B7BCB7DFCBE03">
    <w:name w:val="AB12684159F94220B00B7BCB7DFCBE03"/>
    <w:rsid w:val="00D01E7A"/>
  </w:style>
  <w:style w:type="paragraph" w:customStyle="1" w:styleId="8AA7C2CEA04C4B7F8C985D6DD5DB5734">
    <w:name w:val="8AA7C2CEA04C4B7F8C985D6DD5DB5734"/>
    <w:rsid w:val="00D01E7A"/>
  </w:style>
  <w:style w:type="paragraph" w:customStyle="1" w:styleId="19E2EE7BC9E149C4B7ED24A6761CAB39">
    <w:name w:val="19E2EE7BC9E149C4B7ED24A6761CAB39"/>
    <w:rsid w:val="00D01E7A"/>
  </w:style>
  <w:style w:type="paragraph" w:customStyle="1" w:styleId="F2157B90E36B4F73B824064C8276D0E5">
    <w:name w:val="F2157B90E36B4F73B824064C8276D0E5"/>
    <w:rsid w:val="00D01E7A"/>
  </w:style>
  <w:style w:type="paragraph" w:customStyle="1" w:styleId="CC7931CC231241B18C07AAA46A8D8313">
    <w:name w:val="CC7931CC231241B18C07AAA46A8D8313"/>
    <w:rsid w:val="00D01E7A"/>
  </w:style>
  <w:style w:type="paragraph" w:customStyle="1" w:styleId="06193DC10DF9448CA02E29AC76D683CC">
    <w:name w:val="06193DC10DF9448CA02E29AC76D683CC"/>
    <w:rsid w:val="00D01E7A"/>
  </w:style>
  <w:style w:type="paragraph" w:customStyle="1" w:styleId="B3D5838275014030B53485A8635A4DF9">
    <w:name w:val="B3D5838275014030B53485A8635A4DF9"/>
    <w:rsid w:val="00D01E7A"/>
  </w:style>
  <w:style w:type="paragraph" w:customStyle="1" w:styleId="727BF0EE16D34157ACA0961040E61EFD">
    <w:name w:val="727BF0EE16D34157ACA0961040E61EFD"/>
    <w:rsid w:val="00D01E7A"/>
  </w:style>
  <w:style w:type="paragraph" w:customStyle="1" w:styleId="813D09FD20BE45C2B304C1A5585F2A06">
    <w:name w:val="813D09FD20BE45C2B304C1A5585F2A06"/>
    <w:rsid w:val="00D01E7A"/>
  </w:style>
  <w:style w:type="paragraph" w:customStyle="1" w:styleId="FEACF3D09A1041CBB46CB592AE561F8F">
    <w:name w:val="FEACF3D09A1041CBB46CB592AE561F8F"/>
    <w:rsid w:val="00D01E7A"/>
  </w:style>
  <w:style w:type="paragraph" w:customStyle="1" w:styleId="8CE37FBC6EFC474DA95C87D27BB0544F">
    <w:name w:val="8CE37FBC6EFC474DA95C87D27BB0544F"/>
    <w:rsid w:val="00D01E7A"/>
  </w:style>
  <w:style w:type="paragraph" w:customStyle="1" w:styleId="A4051EDB30E44823953A589031F5AC98">
    <w:name w:val="A4051EDB30E44823953A589031F5AC98"/>
    <w:rsid w:val="00D01E7A"/>
  </w:style>
  <w:style w:type="paragraph" w:customStyle="1" w:styleId="195141CA725D48EDA6FE34EE277AB9F3">
    <w:name w:val="195141CA725D48EDA6FE34EE277AB9F3"/>
    <w:rsid w:val="00D01E7A"/>
  </w:style>
  <w:style w:type="paragraph" w:customStyle="1" w:styleId="9CF2D76B7195426286771C1E802DD985">
    <w:name w:val="9CF2D76B7195426286771C1E802DD985"/>
    <w:rsid w:val="00D01E7A"/>
  </w:style>
  <w:style w:type="paragraph" w:customStyle="1" w:styleId="548902D16A914A5F8C897242CE64A46B">
    <w:name w:val="548902D16A914A5F8C897242CE64A46B"/>
    <w:rsid w:val="00437F68"/>
  </w:style>
  <w:style w:type="paragraph" w:customStyle="1" w:styleId="FA5C1692342C47859568DAEBF32DD032">
    <w:name w:val="FA5C1692342C47859568DAEBF32DD032"/>
    <w:rsid w:val="00437F6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Sebastião Meira Barros, n 614 – Parque Fernanda</CompanyAddress>
  <CompanyPhone>(11) 98314-4699</CompanyPhone>
  <CompanyFax/>
  <CompanyEmail>gabriel.ferreira.sousa@hotmail.com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0</TotalTime>
  <Pages>2</Pages>
  <Words>343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www.linkedin.com/in/gabrielfsousa</cp:keywords>
  <dc:description/>
  <cp:lastModifiedBy/>
  <cp:revision>1</cp:revision>
  <dcterms:created xsi:type="dcterms:W3CDTF">2019-11-25T21:43:00Z</dcterms:created>
  <dcterms:modified xsi:type="dcterms:W3CDTF">2021-04-19T15:21:00Z</dcterms:modified>
  <cp:category/>
  <cp:contentStatus>www.instagram.com/gabrielsooousa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